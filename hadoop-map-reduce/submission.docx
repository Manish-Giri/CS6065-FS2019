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A44" w14:textId="77777777" w:rsidR="008A398E" w:rsidRDefault="00F7579C" w:rsidP="005D6994">
      <w:pPr>
        <w:jc w:val="center"/>
      </w:pPr>
      <w:r>
        <w:t>Cloud Computing – Project 2 (Map Reduce)</w:t>
      </w:r>
    </w:p>
    <w:p w14:paraId="001A3D72" w14:textId="77777777" w:rsidR="00F7579C" w:rsidRDefault="00F7579C">
      <w:bookmarkStart w:id="0" w:name="_GoBack"/>
      <w:bookmarkEnd w:id="0"/>
    </w:p>
    <w:p w14:paraId="09B3F09F" w14:textId="77777777" w:rsidR="00F7579C" w:rsidRDefault="00F7579C" w:rsidP="00F7579C">
      <w:pPr>
        <w:pStyle w:val="ListParagraph"/>
        <w:numPr>
          <w:ilvl w:val="0"/>
          <w:numId w:val="3"/>
        </w:numPr>
      </w:pPr>
      <w:r>
        <w:t xml:space="preserve">Submission - </w:t>
      </w:r>
    </w:p>
    <w:p w14:paraId="5722ABB3" w14:textId="3560D375" w:rsidR="00F7579C" w:rsidRDefault="00F7579C" w:rsidP="00F7579C">
      <w:pPr>
        <w:pStyle w:val="ListParagraph"/>
        <w:numPr>
          <w:ilvl w:val="0"/>
          <w:numId w:val="1"/>
        </w:numPr>
      </w:pPr>
      <w:r>
        <w:t>The code used to solve the task with map</w:t>
      </w:r>
      <w:r w:rsidR="0024052F">
        <w:t>-</w:t>
      </w:r>
      <w:r>
        <w:t xml:space="preserve">reduce is in file </w:t>
      </w:r>
      <w:r w:rsidRPr="00FB55AA">
        <w:rPr>
          <w:b/>
        </w:rPr>
        <w:t>AdjList.java</w:t>
      </w:r>
    </w:p>
    <w:p w14:paraId="6821D31F" w14:textId="52C06D7A" w:rsidR="00F7579C" w:rsidRDefault="00F7579C" w:rsidP="00F7579C">
      <w:pPr>
        <w:pStyle w:val="ListParagraph"/>
        <w:numPr>
          <w:ilvl w:val="0"/>
          <w:numId w:val="1"/>
        </w:numPr>
      </w:pPr>
      <w:r>
        <w:t xml:space="preserve">The result file with output of steps 4 and 5 from the task section comprise of the following files – </w:t>
      </w:r>
    </w:p>
    <w:p w14:paraId="74AD4CC3" w14:textId="7A39A52C" w:rsidR="00F7579C" w:rsidRDefault="00F7579C" w:rsidP="00F7579C">
      <w:pPr>
        <w:pStyle w:val="ListParagraph"/>
        <w:numPr>
          <w:ilvl w:val="1"/>
          <w:numId w:val="1"/>
        </w:numPr>
      </w:pPr>
      <w:r w:rsidRPr="0092062B">
        <w:rPr>
          <w:u w:val="single"/>
        </w:rPr>
        <w:t>directedlargestadjlist-m-00000</w:t>
      </w:r>
      <w:r>
        <w:t xml:space="preserve"> – This file contains the largest adjacency list in the </w:t>
      </w:r>
      <w:r w:rsidRPr="00F7579C">
        <w:rPr>
          <w:b/>
        </w:rPr>
        <w:t>directed</w:t>
      </w:r>
      <w:r>
        <w:t xml:space="preserve"> graph. Format is - the node, followed by a space, and the node’s adjacency list</w:t>
      </w:r>
      <w:r w:rsidR="002A1796">
        <w:t xml:space="preserve"> (comma separated)</w:t>
      </w:r>
      <w:r>
        <w:t>.</w:t>
      </w:r>
    </w:p>
    <w:p w14:paraId="3766C263" w14:textId="77777777" w:rsidR="00F7579C" w:rsidRDefault="00F7579C" w:rsidP="00F7579C">
      <w:pPr>
        <w:pStyle w:val="ListParagraph"/>
        <w:numPr>
          <w:ilvl w:val="1"/>
          <w:numId w:val="1"/>
        </w:numPr>
      </w:pPr>
      <w:r w:rsidRPr="00BF431F">
        <w:rPr>
          <w:u w:val="single"/>
        </w:rPr>
        <w:t>directedmaxconn-m-00000</w:t>
      </w:r>
      <w:r>
        <w:t xml:space="preserve"> – This file contains the node with the maximum connectivity in the </w:t>
      </w:r>
      <w:r w:rsidRPr="00F7579C">
        <w:rPr>
          <w:b/>
        </w:rPr>
        <w:t>directed</w:t>
      </w:r>
      <w:r>
        <w:t xml:space="preserve"> graph. Format is - the node, followed by a space, and the count of connectivity.</w:t>
      </w:r>
    </w:p>
    <w:p w14:paraId="7C3C1904" w14:textId="77777777" w:rsidR="00F7579C" w:rsidRDefault="00F7579C" w:rsidP="00F7579C">
      <w:pPr>
        <w:pStyle w:val="ListParagraph"/>
        <w:numPr>
          <w:ilvl w:val="1"/>
          <w:numId w:val="1"/>
        </w:numPr>
      </w:pPr>
      <w:r w:rsidRPr="00F80A28">
        <w:rPr>
          <w:u w:val="single"/>
        </w:rPr>
        <w:t>directedminconn-m-00000</w:t>
      </w:r>
      <w:r>
        <w:t xml:space="preserve"> - This file contains the node with the minimum connectivity in the </w:t>
      </w:r>
      <w:r w:rsidRPr="00F7579C">
        <w:rPr>
          <w:b/>
        </w:rPr>
        <w:t>directed</w:t>
      </w:r>
      <w:r>
        <w:t xml:space="preserve"> graph. Format is - the node, followed by a space, and the count of connectivity.</w:t>
      </w:r>
    </w:p>
    <w:p w14:paraId="2898B27B" w14:textId="592445B6" w:rsidR="00F7579C" w:rsidRDefault="00F7579C" w:rsidP="00F7579C">
      <w:pPr>
        <w:pStyle w:val="ListParagraph"/>
        <w:numPr>
          <w:ilvl w:val="1"/>
          <w:numId w:val="1"/>
        </w:numPr>
      </w:pPr>
      <w:r w:rsidRPr="00F4201F">
        <w:rPr>
          <w:u w:val="single"/>
        </w:rPr>
        <w:t>text-m-00000</w:t>
      </w:r>
      <w:r>
        <w:t xml:space="preserve"> – This file contains the largest adjacency list in the </w:t>
      </w:r>
      <w:r>
        <w:rPr>
          <w:b/>
        </w:rPr>
        <w:t>undirected</w:t>
      </w:r>
      <w:r>
        <w:t xml:space="preserve"> graph. Format is - the node, followed by a space, and the node’s adjacency list</w:t>
      </w:r>
      <w:r w:rsidR="002A1796">
        <w:t xml:space="preserve"> (comma separated)</w:t>
      </w:r>
      <w:r>
        <w:t>.</w:t>
      </w:r>
    </w:p>
    <w:p w14:paraId="0503CE43" w14:textId="77777777" w:rsidR="00F7579C" w:rsidRDefault="00F7579C" w:rsidP="00F7579C">
      <w:pPr>
        <w:pStyle w:val="ListParagraph"/>
        <w:numPr>
          <w:ilvl w:val="1"/>
          <w:numId w:val="1"/>
        </w:numPr>
      </w:pPr>
      <w:r w:rsidRPr="002A1796">
        <w:rPr>
          <w:u w:val="single"/>
        </w:rPr>
        <w:t>undirectedmaxconn-m-00000</w:t>
      </w:r>
      <w:r>
        <w:t xml:space="preserve"> - This file contains the node with the maximum connectivity in the </w:t>
      </w:r>
      <w:r>
        <w:rPr>
          <w:b/>
        </w:rPr>
        <w:t>undirected</w:t>
      </w:r>
      <w:r>
        <w:t xml:space="preserve"> graph. Format is - the node, followed by a space, and the count of connectivity.</w:t>
      </w:r>
    </w:p>
    <w:p w14:paraId="7E0C8EF1" w14:textId="77777777" w:rsidR="00F7579C" w:rsidRDefault="00F7579C" w:rsidP="00F7579C">
      <w:pPr>
        <w:pStyle w:val="ListParagraph"/>
        <w:numPr>
          <w:ilvl w:val="1"/>
          <w:numId w:val="1"/>
        </w:numPr>
      </w:pPr>
      <w:r w:rsidRPr="00365E9B">
        <w:rPr>
          <w:u w:val="single"/>
        </w:rPr>
        <w:t>undirectedminconn-m-00000</w:t>
      </w:r>
      <w:r>
        <w:t xml:space="preserve"> - This file contains the node with the minimum connectivity in the </w:t>
      </w:r>
      <w:r>
        <w:rPr>
          <w:b/>
        </w:rPr>
        <w:t>undirected</w:t>
      </w:r>
      <w:r>
        <w:t xml:space="preserve"> graph. Format is - the node, followed by a space, and the count of connectivity.</w:t>
      </w:r>
    </w:p>
    <w:p w14:paraId="42D4B301" w14:textId="77777777" w:rsidR="00F7579C" w:rsidRDefault="00F7579C" w:rsidP="00F7579C">
      <w:pPr>
        <w:pStyle w:val="ListParagraph"/>
      </w:pPr>
    </w:p>
    <w:p w14:paraId="74E40627" w14:textId="77777777" w:rsidR="00F7579C" w:rsidRDefault="00F7579C" w:rsidP="00F7579C">
      <w:pPr>
        <w:pStyle w:val="ListParagraph"/>
        <w:numPr>
          <w:ilvl w:val="0"/>
          <w:numId w:val="3"/>
        </w:numPr>
      </w:pPr>
      <w:r>
        <w:t xml:space="preserve">Explanation – </w:t>
      </w:r>
    </w:p>
    <w:p w14:paraId="6ACCE95F" w14:textId="34F04048" w:rsidR="00F7579C" w:rsidRDefault="00F7579C" w:rsidP="00F7579C">
      <w:pPr>
        <w:pStyle w:val="ListParagraph"/>
        <w:numPr>
          <w:ilvl w:val="1"/>
          <w:numId w:val="3"/>
        </w:numPr>
      </w:pPr>
      <w:r>
        <w:t xml:space="preserve">The code uses </w:t>
      </w:r>
      <w:proofErr w:type="spellStart"/>
      <w:r w:rsidRPr="00876398">
        <w:rPr>
          <w:b/>
        </w:rPr>
        <w:t>MultipleOutputs</w:t>
      </w:r>
      <w:proofErr w:type="spellEnd"/>
      <w:r>
        <w:t xml:space="preserve"> class in the Hadoop API to be able to write</w:t>
      </w:r>
      <w:r w:rsidR="00876398">
        <w:t xml:space="preserve"> different outputs to</w:t>
      </w:r>
      <w:r>
        <w:t xml:space="preserve"> multiple files, each with a key piece of information as required in the submission.</w:t>
      </w:r>
    </w:p>
    <w:p w14:paraId="5221CE3B" w14:textId="44CA1129" w:rsidR="00F7579C" w:rsidRDefault="00F7579C" w:rsidP="00F7579C">
      <w:pPr>
        <w:pStyle w:val="ListParagraph"/>
        <w:numPr>
          <w:ilvl w:val="1"/>
          <w:numId w:val="3"/>
        </w:numPr>
      </w:pPr>
      <w:r>
        <w:t xml:space="preserve">File names generated by Hadoop (ex. </w:t>
      </w:r>
      <w:r w:rsidRPr="00F7579C">
        <w:t>directedlargestadjlist-m-00000</w:t>
      </w:r>
      <w:r>
        <w:t xml:space="preserve">, </w:t>
      </w:r>
      <w:r w:rsidRPr="00F7579C">
        <w:t>text-m-00000</w:t>
      </w:r>
      <w:r>
        <w:t xml:space="preserve">, </w:t>
      </w:r>
      <w:proofErr w:type="spellStart"/>
      <w:r>
        <w:t>etc</w:t>
      </w:r>
      <w:proofErr w:type="spellEnd"/>
      <w:r>
        <w:t xml:space="preserve">) are due to the usage of </w:t>
      </w:r>
      <w:r w:rsidR="00586EDF">
        <w:t xml:space="preserve">the </w:t>
      </w:r>
      <w:proofErr w:type="spellStart"/>
      <w:r w:rsidRPr="00586EDF">
        <w:rPr>
          <w:b/>
        </w:rPr>
        <w:t>MultipleOutputs</w:t>
      </w:r>
      <w:proofErr w:type="spellEnd"/>
      <w:r w:rsidR="00586EDF">
        <w:rPr>
          <w:b/>
        </w:rPr>
        <w:t xml:space="preserve"> </w:t>
      </w:r>
      <w:r w:rsidR="00586EDF" w:rsidRPr="00586EDF">
        <w:t>class</w:t>
      </w:r>
      <w:r>
        <w:t>.</w:t>
      </w:r>
    </w:p>
    <w:p w14:paraId="75F19CD9" w14:textId="544D8402" w:rsidR="00F7579C" w:rsidRDefault="00F7579C" w:rsidP="00F7579C">
      <w:pPr>
        <w:pStyle w:val="ListParagraph"/>
        <w:numPr>
          <w:ilvl w:val="1"/>
          <w:numId w:val="3"/>
        </w:numPr>
      </w:pPr>
      <w:r>
        <w:t xml:space="preserve">The code uses a </w:t>
      </w:r>
      <w:r w:rsidRPr="00F7579C">
        <w:rPr>
          <w:b/>
        </w:rPr>
        <w:t>single pass</w:t>
      </w:r>
      <w:r>
        <w:t xml:space="preserve"> to convert the graph into directed and undirected. In the mapper, I append a “d” to every node</w:t>
      </w:r>
      <w:r w:rsidR="002A19FC">
        <w:t>, and write it to the context</w:t>
      </w:r>
      <w:proofErr w:type="gramStart"/>
      <w:r w:rsidR="00C8124C">
        <w:t xml:space="preserve">. </w:t>
      </w:r>
      <w:proofErr w:type="gramEnd"/>
      <w:r w:rsidR="00C8124C">
        <w:t>This creates the directed graph</w:t>
      </w:r>
      <w:r w:rsidR="002A19FC">
        <w:t xml:space="preserve">. Then, I again write </w:t>
      </w:r>
      <w:r w:rsidR="00FF03DF">
        <w:t>the node and value as (key, value)</w:t>
      </w:r>
      <w:r w:rsidR="009174E8">
        <w:t xml:space="preserve"> and value and node as (key, value) to the context. This creates the undirected graph.</w:t>
      </w:r>
      <w:r w:rsidR="00C8124C">
        <w:t xml:space="preserve"> In the reducer, I read the current node and </w:t>
      </w:r>
      <w:r w:rsidR="00A61636">
        <w:t xml:space="preserve">check to see if it ends with “d” – if it does, I process it as a directed graph, else as </w:t>
      </w:r>
      <w:r w:rsidR="0086393C">
        <w:t xml:space="preserve">an </w:t>
      </w:r>
      <w:r w:rsidR="00A61636">
        <w:t>undirected graph.</w:t>
      </w:r>
      <w:r w:rsidR="00DB183B">
        <w:t xml:space="preserve"> Having processed it, I write the output to different files, that would be generated by </w:t>
      </w:r>
      <w:proofErr w:type="spellStart"/>
      <w:r w:rsidR="00DB183B" w:rsidRPr="00DB183B">
        <w:rPr>
          <w:b/>
        </w:rPr>
        <w:t>MultipleOutputs</w:t>
      </w:r>
      <w:proofErr w:type="spellEnd"/>
      <w:r w:rsidR="00DB183B">
        <w:t>, based on what type of graph it is.</w:t>
      </w:r>
    </w:p>
    <w:p w14:paraId="3CCE3072" w14:textId="178E13EC" w:rsidR="00DB183B" w:rsidRDefault="00DB183B" w:rsidP="00F7579C">
      <w:pPr>
        <w:pStyle w:val="ListParagraph"/>
        <w:numPr>
          <w:ilvl w:val="1"/>
          <w:numId w:val="3"/>
        </w:numPr>
      </w:pPr>
      <w:r>
        <w:t xml:space="preserve">Lastly, the code </w:t>
      </w:r>
      <w:r w:rsidR="00FB55AA">
        <w:t xml:space="preserve">also </w:t>
      </w:r>
      <w:r>
        <w:t xml:space="preserve">contains logic </w:t>
      </w:r>
      <w:r w:rsidR="00057998">
        <w:t xml:space="preserve">to prevent duplicates </w:t>
      </w:r>
      <w:r w:rsidR="00FB55AA">
        <w:t xml:space="preserve">(using HashSet) </w:t>
      </w:r>
      <w:r w:rsidR="00057998">
        <w:t xml:space="preserve">that would arise when converting the directed graph to undirected. </w:t>
      </w:r>
    </w:p>
    <w:p w14:paraId="511B34DB" w14:textId="77777777" w:rsidR="00F7579C" w:rsidRDefault="00F7579C" w:rsidP="00F7579C">
      <w:pPr>
        <w:pStyle w:val="ListParagraph"/>
      </w:pPr>
    </w:p>
    <w:p w14:paraId="1BC79180" w14:textId="77777777" w:rsidR="00F7579C" w:rsidRDefault="00F7579C" w:rsidP="00F7579C">
      <w:pPr>
        <w:ind w:left="1080"/>
      </w:pPr>
    </w:p>
    <w:sectPr w:rsidR="00F7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94A"/>
    <w:multiLevelType w:val="hybridMultilevel"/>
    <w:tmpl w:val="5F9C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76909"/>
    <w:multiLevelType w:val="hybridMultilevel"/>
    <w:tmpl w:val="810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6D31"/>
    <w:multiLevelType w:val="hybridMultilevel"/>
    <w:tmpl w:val="592A1D9E"/>
    <w:lvl w:ilvl="0" w:tplc="D8803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C"/>
    <w:rsid w:val="00057998"/>
    <w:rsid w:val="000B353F"/>
    <w:rsid w:val="001D29A3"/>
    <w:rsid w:val="0024052F"/>
    <w:rsid w:val="002A1796"/>
    <w:rsid w:val="002A19FC"/>
    <w:rsid w:val="00365E9B"/>
    <w:rsid w:val="00586EDF"/>
    <w:rsid w:val="005D6994"/>
    <w:rsid w:val="0086393C"/>
    <w:rsid w:val="00876398"/>
    <w:rsid w:val="008A398E"/>
    <w:rsid w:val="009174E8"/>
    <w:rsid w:val="0092062B"/>
    <w:rsid w:val="009F5DBD"/>
    <w:rsid w:val="00A61636"/>
    <w:rsid w:val="00BF431F"/>
    <w:rsid w:val="00C8124C"/>
    <w:rsid w:val="00DB183B"/>
    <w:rsid w:val="00DD560C"/>
    <w:rsid w:val="00F4201F"/>
    <w:rsid w:val="00F7579C"/>
    <w:rsid w:val="00F80A28"/>
    <w:rsid w:val="00FB55AA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77BA"/>
  <w15:chartTrackingRefBased/>
  <w15:docId w15:val="{D2FBEA73-1D75-4BF3-88D9-512BFC85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rimh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580A4A8-6DDB-4D70-9B0F-C42CF66BC39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Giri</dc:creator>
  <cp:keywords/>
  <dc:description/>
  <cp:lastModifiedBy>Giri, Manish (girimh)</cp:lastModifiedBy>
  <cp:revision>22</cp:revision>
  <dcterms:created xsi:type="dcterms:W3CDTF">2019-11-19T01:45:00Z</dcterms:created>
  <dcterms:modified xsi:type="dcterms:W3CDTF">2019-11-19T03:42:00Z</dcterms:modified>
</cp:coreProperties>
</file>